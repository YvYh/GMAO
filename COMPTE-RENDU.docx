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B97" w:rsidRDefault="00165B97" w:rsidP="00165B97">
      <w:pPr>
        <w:pStyle w:val="Titre1"/>
        <w:spacing w:after="0"/>
        <w:rPr>
          <w:lang w:val="fr-FR"/>
        </w:rPr>
      </w:pPr>
      <w:r>
        <w:rPr>
          <w:lang w:val="fr-FR"/>
        </w:rPr>
        <w:t>COMPTE RENDU</w:t>
      </w:r>
    </w:p>
    <w:p w:rsidR="00165B97" w:rsidRPr="00165B97" w:rsidRDefault="00165B97" w:rsidP="00165B97">
      <w:pPr>
        <w:pStyle w:val="Titre1"/>
        <w:spacing w:after="0" w:line="276" w:lineRule="auto"/>
        <w:rPr>
          <w:lang w:val="fr-FR"/>
        </w:rPr>
      </w:pPr>
      <w:r>
        <w:rPr>
          <w:lang w:val="fr-FR"/>
        </w:rPr>
        <w:t>PROJET DEVLOPPEMENT LOGICIEL</w:t>
      </w:r>
    </w:p>
    <w:p w:rsidR="00165B97" w:rsidRDefault="00165B97" w:rsidP="00165B97">
      <w:pPr>
        <w:pStyle w:val="Titre2"/>
        <w:spacing w:after="0" w:line="276" w:lineRule="auto"/>
        <w:rPr>
          <w:lang w:val="fr-FR"/>
        </w:rPr>
      </w:pPr>
      <w:r>
        <w:rPr>
          <w:lang w:val="fr-FR"/>
        </w:rPr>
        <w:t xml:space="preserve">HONG YU </w:t>
      </w:r>
    </w:p>
    <w:p w:rsidR="00B40532" w:rsidRDefault="00165B97" w:rsidP="00B40532">
      <w:pPr>
        <w:pStyle w:val="Titre2"/>
        <w:spacing w:after="0"/>
        <w:rPr>
          <w:lang w:val="fr-FR"/>
        </w:rPr>
      </w:pPr>
      <w:r>
        <w:rPr>
          <w:lang w:val="fr-FR"/>
        </w:rPr>
        <w:t>CHRISTOPHER LANTEUIL</w:t>
      </w:r>
    </w:p>
    <w:p w:rsidR="008515E6" w:rsidRPr="00B40532" w:rsidRDefault="008515E6" w:rsidP="00B40532">
      <w:pPr>
        <w:rPr>
          <w:lang w:val="fr-FR"/>
        </w:rPr>
      </w:pPr>
    </w:p>
    <w:p w:rsidR="00B40532" w:rsidRDefault="00B40532" w:rsidP="00B40532">
      <w:pPr>
        <w:pStyle w:val="Titre3"/>
        <w:jc w:val="center"/>
        <w:rPr>
          <w:lang w:val="fr-FR"/>
        </w:rPr>
      </w:pPr>
      <w:r>
        <w:rPr>
          <w:lang w:val="fr-FR"/>
        </w:rPr>
        <w:t>Introduction</w:t>
      </w:r>
    </w:p>
    <w:p w:rsidR="00165B97" w:rsidRDefault="00165B97" w:rsidP="00AE022C">
      <w:pPr>
        <w:ind w:firstLine="720"/>
        <w:jc w:val="both"/>
        <w:rPr>
          <w:lang w:val="fr-FR"/>
        </w:rPr>
      </w:pPr>
      <w:r>
        <w:rPr>
          <w:lang w:val="fr-FR"/>
        </w:rPr>
        <w:t>Pour le module « Projet développement logiciel », nous avons repris les différents documents réalisés par le binôme 9 composé de FOTCHIN Steve et de GUIGMA Eddy. Après une étude des documents fournis, nous avons entamé la programmation de l’application JAVA. Nous avons cependant effectué quelques modifications par rapport au documents fournis que je vais préciser ci-dessous.</w:t>
      </w:r>
    </w:p>
    <w:p w:rsidR="008515E6" w:rsidRDefault="008515E6" w:rsidP="00AE022C">
      <w:pPr>
        <w:ind w:firstLine="720"/>
        <w:jc w:val="both"/>
        <w:rPr>
          <w:lang w:val="fr-FR"/>
        </w:rPr>
      </w:pPr>
    </w:p>
    <w:p w:rsidR="00165B97" w:rsidRDefault="00B40532" w:rsidP="00B40532">
      <w:pPr>
        <w:pStyle w:val="Titre3"/>
        <w:jc w:val="center"/>
        <w:rPr>
          <w:lang w:val="fr-FR"/>
        </w:rPr>
      </w:pPr>
      <w:r>
        <w:rPr>
          <w:lang w:val="fr-FR"/>
        </w:rPr>
        <w:t>Modifications apportées</w:t>
      </w:r>
    </w:p>
    <w:p w:rsidR="00B40532" w:rsidRDefault="00B40532" w:rsidP="00B40532">
      <w:pPr>
        <w:numPr>
          <w:ilvl w:val="0"/>
          <w:numId w:val="1"/>
        </w:numPr>
        <w:jc w:val="both"/>
        <w:rPr>
          <w:lang w:val="fr-FR"/>
        </w:rPr>
      </w:pPr>
      <w:r>
        <w:rPr>
          <w:lang w:val="fr-FR"/>
        </w:rPr>
        <w:t xml:space="preserve">Une modification a été apporté au niveau de la clôture du dossier, qui était </w:t>
      </w:r>
      <w:proofErr w:type="gramStart"/>
      <w:r>
        <w:rPr>
          <w:lang w:val="fr-FR"/>
        </w:rPr>
        <w:t>au départ prévue</w:t>
      </w:r>
      <w:proofErr w:type="gramEnd"/>
      <w:r>
        <w:rPr>
          <w:lang w:val="fr-FR"/>
        </w:rPr>
        <w:t xml:space="preserve"> pour être dans la gestion du client, mais qui a été transférée dans la gestion du devis</w:t>
      </w:r>
    </w:p>
    <w:p w:rsidR="00B40532" w:rsidRDefault="00B40532" w:rsidP="00B40532">
      <w:pPr>
        <w:numPr>
          <w:ilvl w:val="0"/>
          <w:numId w:val="1"/>
        </w:numPr>
        <w:rPr>
          <w:lang w:val="fr-FR"/>
        </w:rPr>
      </w:pPr>
      <w:r>
        <w:rPr>
          <w:lang w:val="fr-FR"/>
        </w:rPr>
        <w:t>Nous n’avons pas traité la partie sur les rapports d’activité comme il était prévu à la base dans le projet</w:t>
      </w:r>
      <w:r w:rsidR="00AE022C">
        <w:rPr>
          <w:lang w:val="fr-FR"/>
        </w:rPr>
        <w:t xml:space="preserve"> par manque de temps.</w:t>
      </w:r>
    </w:p>
    <w:p w:rsidR="00AE022C" w:rsidRDefault="00AE022C" w:rsidP="00AE022C">
      <w:pPr>
        <w:rPr>
          <w:lang w:val="fr-FR"/>
        </w:rPr>
      </w:pPr>
    </w:p>
    <w:p w:rsidR="00AE022C" w:rsidRDefault="00AE022C" w:rsidP="00AE022C">
      <w:pPr>
        <w:pStyle w:val="Titre3"/>
        <w:jc w:val="center"/>
        <w:rPr>
          <w:lang w:val="fr-FR"/>
        </w:rPr>
      </w:pPr>
      <w:r>
        <w:rPr>
          <w:lang w:val="fr-FR"/>
        </w:rPr>
        <w:t>Fonctionnalités du programme</w:t>
      </w:r>
    </w:p>
    <w:p w:rsidR="00AE022C" w:rsidRDefault="00AE022C" w:rsidP="00AE022C">
      <w:pPr>
        <w:jc w:val="both"/>
        <w:rPr>
          <w:lang w:val="fr-FR"/>
        </w:rPr>
      </w:pPr>
      <w:r>
        <w:rPr>
          <w:lang w:val="fr-FR"/>
        </w:rPr>
        <w:tab/>
        <w:t>Mis à part les différentes modifications, le programme fonctionne comme il a été imaginé à la base. Il y a 3 interfaces différentes pour 3 utilisateurs différents, ils peuvent effectuer les actions qui étaient prévues dans le diagramme USE CASE. Cependant, à la vue de la courte période de test de l’application, il est possible que certains bugs puissent être dans le programme final.</w:t>
      </w:r>
    </w:p>
    <w:p w:rsidR="00AE022C" w:rsidRDefault="00AE022C" w:rsidP="00AE022C">
      <w:pPr>
        <w:rPr>
          <w:b/>
          <w:bCs/>
          <w:lang w:val="fr-FR"/>
        </w:rPr>
      </w:pPr>
    </w:p>
    <w:p w:rsidR="00AE022C" w:rsidRDefault="00AE022C" w:rsidP="00AE022C">
      <w:pPr>
        <w:jc w:val="center"/>
        <w:rPr>
          <w:b/>
          <w:bCs/>
          <w:lang w:val="fr-FR"/>
        </w:rPr>
      </w:pPr>
      <w:r>
        <w:rPr>
          <w:b/>
          <w:bCs/>
          <w:lang w:val="fr-FR"/>
        </w:rPr>
        <w:t>Temps de travail</w:t>
      </w:r>
    </w:p>
    <w:p w:rsidR="00AE022C" w:rsidRPr="00AE022C" w:rsidRDefault="00AE022C" w:rsidP="008515E6">
      <w:pPr>
        <w:ind w:firstLine="720"/>
        <w:rPr>
          <w:bCs/>
          <w:lang w:val="fr-FR"/>
        </w:rPr>
      </w:pPr>
      <w:r>
        <w:rPr>
          <w:bCs/>
          <w:lang w:val="fr-FR"/>
        </w:rPr>
        <w:t xml:space="preserve">Pour la réalisation de ce projet, nous </w:t>
      </w:r>
      <w:r w:rsidR="008515E6">
        <w:rPr>
          <w:bCs/>
          <w:lang w:val="fr-FR"/>
        </w:rPr>
        <w:t>avons pris un total horaire de 20h de travail par personne, donc 40h en tout. Ce temps a été utilisé pour la programmation de l’application (Gestion de base de données, configuration de l’interface) mais aussi, une courte période d’essai du programme.</w:t>
      </w:r>
    </w:p>
    <w:p w:rsidR="00AE022C" w:rsidRPr="00AE022C" w:rsidRDefault="00AE022C" w:rsidP="00AE022C">
      <w:pPr>
        <w:jc w:val="both"/>
        <w:rPr>
          <w:lang w:val="fr-FR"/>
        </w:rPr>
      </w:pPr>
      <w:r>
        <w:rPr>
          <w:lang w:val="fr-FR"/>
        </w:rPr>
        <w:t xml:space="preserve"> </w:t>
      </w:r>
    </w:p>
    <w:p w:rsidR="00165B97" w:rsidRDefault="00165B97" w:rsidP="00165B97">
      <w:pPr>
        <w:rPr>
          <w:lang w:val="fr-FR"/>
        </w:rPr>
      </w:pPr>
      <w:bookmarkStart w:id="0" w:name="_GoBack"/>
      <w:bookmarkEnd w:id="0"/>
    </w:p>
    <w:p w:rsidR="00165B97" w:rsidRPr="00165B97" w:rsidRDefault="00165B97" w:rsidP="00165B97">
      <w:pPr>
        <w:rPr>
          <w:lang w:val="fr-FR"/>
        </w:rPr>
      </w:pPr>
    </w:p>
    <w:sectPr w:rsidR="00165B97" w:rsidRPr="00165B97" w:rsidSect="00B8152B">
      <w:pgSz w:w="11907" w:h="16839"/>
      <w:pgMar w:top="1440" w:right="1800" w:bottom="144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127CBB"/>
    <w:multiLevelType w:val="hybridMultilevel"/>
    <w:tmpl w:val="E02EE41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B97"/>
    <w:rsid w:val="00165B97"/>
    <w:rsid w:val="002B1109"/>
    <w:rsid w:val="00345326"/>
    <w:rsid w:val="003566C3"/>
    <w:rsid w:val="005C6CED"/>
    <w:rsid w:val="008515E6"/>
    <w:rsid w:val="00AE022C"/>
    <w:rsid w:val="00B40532"/>
    <w:rsid w:val="00B8152B"/>
    <w:rsid w:val="00E12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C618B"/>
  <w15:docId w15:val="{476DEE1A-E39B-4918-861B-4873A93D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240"/>
    </w:pPr>
    <w:rPr>
      <w:sz w:val="24"/>
      <w:szCs w:val="24"/>
      <w:lang w:val="en-GB" w:bidi="ne-IN"/>
    </w:rPr>
  </w:style>
  <w:style w:type="paragraph" w:styleId="Titre1">
    <w:name w:val="heading 1"/>
    <w:basedOn w:val="Normal"/>
    <w:next w:val="Normal"/>
    <w:qFormat/>
    <w:pPr>
      <w:jc w:val="center"/>
      <w:outlineLvl w:val="0"/>
    </w:pPr>
    <w:rPr>
      <w:b/>
      <w:bCs/>
    </w:rPr>
  </w:style>
  <w:style w:type="paragraph" w:styleId="Titre2">
    <w:name w:val="heading 2"/>
    <w:basedOn w:val="Normal"/>
    <w:next w:val="Normal"/>
    <w:qFormat/>
    <w:pPr>
      <w:spacing w:after="360"/>
      <w:jc w:val="center"/>
      <w:outlineLvl w:val="1"/>
    </w:pPr>
  </w:style>
  <w:style w:type="paragraph" w:styleId="Titre3">
    <w:name w:val="heading 3"/>
    <w:basedOn w:val="Normal"/>
    <w:next w:val="Normal"/>
    <w:qFormat/>
    <w:pPr>
      <w:keepNext/>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ames">
    <w:name w:val="Names"/>
    <w:basedOn w:val="Normal"/>
    <w:pPr>
      <w:tabs>
        <w:tab w:val="left" w:pos="3960"/>
      </w:tabs>
      <w:spacing w:before="240"/>
    </w:pPr>
    <w:rPr>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te\AppData\Roaming\Microsoft\Templates\Compte-rendu%20d'une%20r&#233;union%20professionnelle%20(formulaire%20lo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D6136CC-C3E1-4FB5-B31B-51CFF40FDE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Compte-rendu d'une réunion professionnelle (formulaire long)</Template>
  <TotalTime>46</TotalTime>
  <Pages>1</Pages>
  <Words>235</Words>
  <Characters>1295</Characters>
  <Application>Microsoft Office Word</Application>
  <DocSecurity>0</DocSecurity>
  <Lines>10</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[NOM DE L'ORGANISATION OU DU COMITÉ]</vt:lpstr>
    </vt:vector>
  </TitlesOfParts>
  <Manager/>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Lanteuil</dc:creator>
  <cp:keywords/>
  <dc:description/>
  <cp:lastModifiedBy>LANTEUIL Christopher</cp:lastModifiedBy>
  <cp:revision>1</cp:revision>
  <dcterms:created xsi:type="dcterms:W3CDTF">2017-05-28T20:50:00Z</dcterms:created>
  <dcterms:modified xsi:type="dcterms:W3CDTF">2017-05-28T21:36:00Z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TC010184131036</vt:lpwstr>
  </property>
</Properties>
</file>